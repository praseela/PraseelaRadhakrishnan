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0"/>
      </w:tblGrid>
      <w:tr w:rsidR="005C7381" w14:paraId="10E6C5A0" w14:textId="77777777" w:rsidTr="004840E6">
        <w:tc>
          <w:tcPr>
            <w:tcW w:w="9700" w:type="dxa"/>
          </w:tcPr>
          <w:p w14:paraId="217E9A00" w14:textId="0AAD04B2" w:rsidR="004840E6" w:rsidRPr="004840E6" w:rsidRDefault="000B4EF1" w:rsidP="003D37EE">
            <w:pPr>
              <w:spacing w:before="400" w:after="4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1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alias w:val="Enter first name:"/>
                <w:tag w:val="Enter first name:"/>
                <w:id w:val="1306818671"/>
                <w:placeholder>
                  <w:docPart w:val="784E888ED0CA4D739CA0E8EA0484B27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40C8F" w:rsidRPr="003D37EE"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  <w:t>PRASEELA</w:t>
                </w:r>
              </w:sdtContent>
            </w:sdt>
            <w:r w:rsidR="00440C8F" w:rsidRPr="004840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br/>
            </w:r>
            <w:hyperlink r:id="rId9" w:history="1">
              <w:r w:rsidR="00440C8F" w:rsidRPr="004840E6">
                <w:rPr>
                  <w:rStyle w:val="Hyperlink"/>
                  <w:rFonts w:ascii="Times New Roman" w:eastAsia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t>praseela.r@gmail.com</w:t>
              </w:r>
            </w:hyperlink>
            <w:r w:rsidR="00C738F9">
              <w:rPr>
                <w:rStyle w:val="Hyperlink"/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440C8F" w:rsidRPr="004840E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| </w:t>
            </w:r>
            <w:r w:rsidR="00C738F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r w:rsidR="00ED5412" w:rsidRPr="00ED5412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www.linkedin.com/in/praseela-radhakrishnan/</w:t>
              </w:r>
            </w:hyperlink>
          </w:p>
        </w:tc>
      </w:tr>
    </w:tbl>
    <w:p w14:paraId="00383384" w14:textId="77777777" w:rsidR="008B79B3" w:rsidRPr="000016FC" w:rsidRDefault="00440C8F" w:rsidP="003D37EE">
      <w:pPr>
        <w:pBdr>
          <w:top w:val="single" w:sz="6" w:space="10" w:color="7F7F7F" w:themeColor="text1" w:themeTint="80"/>
        </w:pBdr>
        <w:spacing w:before="400" w:after="40"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10"/>
          <w:sz w:val="24"/>
          <w:szCs w:val="24"/>
        </w:rPr>
      </w:pPr>
      <w:r w:rsidRPr="000016FC">
        <w:rPr>
          <w:rFonts w:ascii="Times New Roman" w:hAnsi="Times New Roman" w:cs="Times New Roman"/>
          <w:b/>
          <w:color w:val="000000" w:themeColor="text1"/>
          <w:spacing w:val="10"/>
          <w:sz w:val="24"/>
          <w:szCs w:val="24"/>
        </w:rPr>
        <w:t>SOFTWARE ENGINEER</w:t>
      </w:r>
    </w:p>
    <w:p w14:paraId="28E8BE14" w14:textId="77777777" w:rsidR="00DF1836" w:rsidRDefault="00440C8F" w:rsidP="00DF1836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Having </w:t>
      </w:r>
      <w:r w:rsidR="00DF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6D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years of IT experience in the areas of Analysis, Design and Development</w:t>
      </w:r>
      <w:r w:rsidR="004706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Testing and Implementation.</w:t>
      </w:r>
      <w:r w:rsidRPr="006D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662DF8" w14:textId="0D26E9EC" w:rsidR="008B79B3" w:rsidRPr="00DF1836" w:rsidRDefault="00DF1836" w:rsidP="00DF1836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Good knowledge</w:t>
      </w:r>
      <w:r w:rsidRPr="00DF1836">
        <w:rPr>
          <w:rFonts w:ascii="Verdana" w:hAnsi="Verdana"/>
          <w:color w:val="000000"/>
          <w:sz w:val="18"/>
          <w:szCs w:val="18"/>
        </w:rPr>
        <w:t xml:space="preserve"> </w:t>
      </w:r>
      <w:r w:rsidRPr="00DF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working experience on Microservices using Spring Boot, and JHipster Framework</w:t>
      </w:r>
      <w:r w:rsidR="00440C8F" w:rsidRPr="00DF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FE74FA" w14:textId="77777777" w:rsidR="008B79B3" w:rsidRPr="006D064E" w:rsidRDefault="00440C8F" w:rsidP="00A439CD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Hands on experience in </w:t>
      </w:r>
      <w:r w:rsidRPr="00DF1836">
        <w:rPr>
          <w:rFonts w:ascii="Verdana" w:hAnsi="Verdana"/>
          <w:color w:val="000000"/>
          <w:sz w:val="18"/>
          <w:szCs w:val="18"/>
        </w:rPr>
        <w:t>advanced</w:t>
      </w:r>
      <w:r w:rsidRPr="006D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 technologies like Ajax, Hibernate.</w:t>
      </w:r>
    </w:p>
    <w:p w14:paraId="2CDA691F" w14:textId="77777777" w:rsidR="008B79B3" w:rsidRDefault="00440C8F" w:rsidP="00A439CD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Ability to learn new concepts and to adapt to new environments.</w:t>
      </w:r>
    </w:p>
    <w:p w14:paraId="56363767" w14:textId="74C2F139" w:rsidR="00470680" w:rsidRPr="00DF1836" w:rsidRDefault="00440C8F" w:rsidP="00DF1836">
      <w:pPr>
        <w:numPr>
          <w:ilvl w:val="0"/>
          <w:numId w:val="13"/>
        </w:numPr>
        <w:tabs>
          <w:tab w:val="left" w:pos="720"/>
        </w:tabs>
        <w:spacing w:after="0" w:line="0" w:lineRule="atLeast"/>
        <w:jc w:val="both"/>
        <w:rPr>
          <w:rFonts w:ascii="Arial" w:eastAsia="Arial" w:hAnsi="Arial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Great understanding of OOPS Concepts and experience</w:t>
      </w: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7BFCD8" w14:textId="0D5E4EAC" w:rsidR="00470680" w:rsidRPr="00DF1836" w:rsidRDefault="00440C8F" w:rsidP="00DF1836">
      <w:pPr>
        <w:numPr>
          <w:ilvl w:val="0"/>
          <w:numId w:val="13"/>
        </w:numPr>
        <w:tabs>
          <w:tab w:val="left" w:pos="720"/>
        </w:tabs>
        <w:spacing w:after="0" w:line="0" w:lineRule="atLeast"/>
        <w:jc w:val="both"/>
        <w:rPr>
          <w:rFonts w:ascii="Arial" w:eastAsia="Arial" w:hAnsi="Arial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Familiar working with database like MySQL</w:t>
      </w:r>
      <w:r w:rsidR="00334190"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Start w:id="0" w:name="page2"/>
      <w:bookmarkEnd w:id="0"/>
    </w:p>
    <w:p w14:paraId="779FD1F1" w14:textId="53BFC50F" w:rsidR="00334190" w:rsidRPr="00334190" w:rsidRDefault="00440C8F" w:rsidP="00A439CD">
      <w:pPr>
        <w:numPr>
          <w:ilvl w:val="0"/>
          <w:numId w:val="13"/>
        </w:numPr>
        <w:tabs>
          <w:tab w:val="left" w:pos="720"/>
        </w:tabs>
        <w:spacing w:after="100" w:afterAutospacing="1" w:line="276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development experience on different IDE’s like </w:t>
      </w:r>
      <w:r w:rsidR="00405876">
        <w:rPr>
          <w:rFonts w:ascii="Times New Roman" w:hAnsi="Times New Roman" w:cs="Times New Roman"/>
          <w:color w:val="000000" w:themeColor="text1"/>
          <w:sz w:val="24"/>
          <w:szCs w:val="24"/>
        </w:rPr>
        <w:t>IntelliJ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Eclipse, STS.</w:t>
      </w:r>
    </w:p>
    <w:p w14:paraId="494604D5" w14:textId="77777777" w:rsidR="00AD13CB" w:rsidRPr="006D064E" w:rsidRDefault="00440C8F" w:rsidP="00470680">
      <w:pPr>
        <w:pStyle w:val="Heading1"/>
        <w:spacing w:before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SKILLS</w:t>
      </w:r>
    </w:p>
    <w:tbl>
      <w:tblPr>
        <w:tblW w:w="8569" w:type="dxa"/>
        <w:tblInd w:w="108" w:type="dxa"/>
        <w:tblLook w:val="01E0" w:firstRow="1" w:lastRow="1" w:firstColumn="1" w:lastColumn="1" w:noHBand="0" w:noVBand="0"/>
      </w:tblPr>
      <w:tblGrid>
        <w:gridCol w:w="8569"/>
      </w:tblGrid>
      <w:tr w:rsidR="00DF1836" w:rsidRPr="00F97FB6" w14:paraId="33C596FD" w14:textId="77777777" w:rsidTr="00DF1836">
        <w:trPr>
          <w:cantSplit/>
          <w:trHeight w:val="259"/>
        </w:trPr>
        <w:tc>
          <w:tcPr>
            <w:tcW w:w="8569" w:type="dxa"/>
            <w:shd w:val="clear" w:color="auto" w:fill="auto"/>
          </w:tcPr>
          <w:p w14:paraId="0D6A3506" w14:textId="7777777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Programming Languages: Java, J2ee</w:t>
            </w:r>
          </w:p>
          <w:p w14:paraId="3E80E49F" w14:textId="1D979AD9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Web Technologies: HTML, CSS, JavaScript, </w:t>
            </w:r>
            <w:r w:rsidR="00F35B10"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jQuery</w:t>
            </w: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, JSP, Servlets, Ajax &amp; Json</w:t>
            </w:r>
          </w:p>
          <w:p w14:paraId="71CF7F80" w14:textId="7777777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Web App-Frameworks: Spring MVC, Spring Boot, Jersey</w:t>
            </w:r>
          </w:p>
          <w:p w14:paraId="405B463D" w14:textId="7777777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ORM Frameworks: Hibernate</w:t>
            </w:r>
          </w:p>
          <w:p w14:paraId="08A26C01" w14:textId="7777777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Development Platform: JHipster, Microservices</w:t>
            </w:r>
          </w:p>
          <w:p w14:paraId="5A160DAC" w14:textId="7777777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Message Queue: Apache Kafka</w:t>
            </w:r>
          </w:p>
          <w:p w14:paraId="1B1758E0" w14:textId="129C4FF2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Deployment Platform: PCF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, AWS</w:t>
            </w:r>
          </w:p>
          <w:p w14:paraId="69B95799" w14:textId="7777777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Build Tools: Maven, Gradle</w:t>
            </w:r>
          </w:p>
          <w:p w14:paraId="06627AB4" w14:textId="55795BA3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Databases: MySQL, </w:t>
            </w:r>
            <w:r w:rsidR="00F35B10"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HBase</w:t>
            </w: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, H2Console</w:t>
            </w:r>
          </w:p>
          <w:p w14:paraId="0B09F102" w14:textId="7777777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Continuous Integration tools: Jenkins</w:t>
            </w:r>
          </w:p>
          <w:p w14:paraId="176F9440" w14:textId="7777777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Web Servers: Apache Tomcat, Pivotal server</w:t>
            </w:r>
          </w:p>
          <w:p w14:paraId="2E970968" w14:textId="7777777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Operating system: Linux - Ubuntu, Windows.</w:t>
            </w:r>
          </w:p>
          <w:p w14:paraId="7350B06C" w14:textId="6EA34FB7" w:rsidR="00DF1836" w:rsidRPr="00DF183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IDEs: </w:t>
            </w:r>
            <w:r w:rsidR="00F35B10"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IntelliJ</w:t>
            </w: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, Eclipse, STS, Visual Studio Code.</w:t>
            </w:r>
          </w:p>
          <w:p w14:paraId="798D10AC" w14:textId="77777777" w:rsidR="00DF1836" w:rsidRPr="00F97FB6" w:rsidRDefault="00DF1836" w:rsidP="00DF1836">
            <w:pPr>
              <w:pStyle w:val="Heading6"/>
              <w:numPr>
                <w:ilvl w:val="0"/>
                <w:numId w:val="26"/>
              </w:numPr>
              <w:spacing w:before="0" w:line="360" w:lineRule="auto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 xml:space="preserve">Reporting Tools: Jasper Report and </w:t>
            </w:r>
            <w:proofErr w:type="spellStart"/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IText</w:t>
            </w:r>
            <w:proofErr w:type="spellEnd"/>
            <w:r w:rsidRPr="00DF1836"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82C1C0E" w14:textId="77777777" w:rsidR="00664DD1" w:rsidRDefault="00664DD1" w:rsidP="00C95D26">
      <w:pPr>
        <w:pStyle w:val="Heading1"/>
        <w:pBdr>
          <w:top w:val="single" w:sz="4" w:space="0" w:color="A6A6A6" w:themeColor="background1" w:themeShade="A6"/>
        </w:pBdr>
        <w:spacing w:before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D6B4AE" w14:textId="605261DA" w:rsidR="00DF1836" w:rsidRDefault="00440C8F" w:rsidP="00DF1836">
      <w:pPr>
        <w:pStyle w:val="Heading1"/>
        <w:pBdr>
          <w:top w:val="single" w:sz="4" w:space="0" w:color="A6A6A6" w:themeColor="background1" w:themeShade="A6"/>
        </w:pBdr>
        <w:spacing w:before="100" w:beforeAutospacing="1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EXPERIENCE</w:t>
      </w:r>
    </w:p>
    <w:p w14:paraId="0FD40B99" w14:textId="0E44F6E4" w:rsidR="00182EA1" w:rsidRPr="005215F7" w:rsidRDefault="00182EA1" w:rsidP="00182EA1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</w:rPr>
      </w:pPr>
      <w:r w:rsidRPr="005215F7">
        <w:rPr>
          <w:rFonts w:ascii="Times New Roman" w:hAnsi="Times New Roman" w:cs="Times New Roman"/>
          <w:b/>
          <w:bCs/>
          <w:i/>
          <w:caps w:val="0"/>
          <w:color w:val="000000" w:themeColor="text1"/>
          <w:sz w:val="24"/>
        </w:rPr>
        <w:t>Jul 2019 – Present</w:t>
      </w:r>
    </w:p>
    <w:p w14:paraId="54CD9D82" w14:textId="58BF4923" w:rsidR="00182EA1" w:rsidRDefault="00182EA1" w:rsidP="00182EA1">
      <w:pPr>
        <w:pStyle w:val="Heading2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Associate Technical Consultant</w:t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Perficient</w:t>
      </w:r>
      <w:r w:rsidRPr="006D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4663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Chennai</w:t>
      </w:r>
    </w:p>
    <w:p w14:paraId="6F207584" w14:textId="50A1EA04" w:rsidR="00182EA1" w:rsidRPr="00840F73" w:rsidRDefault="00182EA1" w:rsidP="00840F73">
      <w:pPr>
        <w:pStyle w:val="Heading2"/>
        <w:spacing w:after="100" w:afterAutospacing="1" w:line="276" w:lineRule="auto"/>
        <w:ind w:left="3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E4663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ing on backend developer</w:t>
      </w:r>
      <w:r w:rsidRPr="00E4663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6095C5E3" w14:textId="77777777" w:rsidR="00840F73" w:rsidRDefault="00840F73" w:rsidP="00840F73">
      <w:pPr>
        <w:pStyle w:val="Heading1"/>
        <w:pBdr>
          <w:top w:val="single" w:sz="4" w:space="15" w:color="A6A6A6" w:themeColor="background1" w:themeShade="A6"/>
        </w:pBdr>
        <w:spacing w:before="100" w:beforeAutospacing="1" w:line="276" w:lineRule="auto"/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 w:rsidRPr="005215F7">
        <w:rPr>
          <w:rFonts w:ascii="Times New Roman" w:hAnsi="Times New Roman" w:cs="Times New Roman"/>
          <w:bCs/>
          <w:i/>
          <w:color w:val="000000" w:themeColor="text1"/>
          <w:sz w:val="24"/>
        </w:rPr>
        <w:t xml:space="preserve">Jul </w:t>
      </w:r>
      <w:r w:rsidRPr="00E46637">
        <w:rPr>
          <w:rFonts w:ascii="Times New Roman" w:hAnsi="Times New Roman" w:cs="Times New Roman"/>
          <w:i/>
          <w:color w:val="000000" w:themeColor="text1"/>
          <w:sz w:val="24"/>
        </w:rPr>
        <w:t xml:space="preserve">2019 – </w:t>
      </w:r>
      <w:r>
        <w:rPr>
          <w:rFonts w:ascii="Times New Roman" w:hAnsi="Times New Roman" w:cs="Times New Roman"/>
          <w:i/>
          <w:color w:val="000000" w:themeColor="text1"/>
          <w:sz w:val="24"/>
        </w:rPr>
        <w:t>Jun 2019</w:t>
      </w:r>
    </w:p>
    <w:p w14:paraId="6CD5724C" w14:textId="77777777" w:rsidR="00840F73" w:rsidRDefault="00840F73" w:rsidP="00840F73">
      <w:pPr>
        <w:pStyle w:val="Heading1"/>
        <w:pBdr>
          <w:top w:val="single" w:sz="4" w:space="15" w:color="A6A6A6" w:themeColor="background1" w:themeShade="A6"/>
        </w:pBdr>
        <w:spacing w:before="100" w:beforeAutospacing="1" w:line="276" w:lineRule="auto"/>
        <w:jc w:val="both"/>
        <w:rPr>
          <w:rStyle w:val="Emphasis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Engineer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D064E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KloudOne Inc, </w:t>
      </w:r>
      <w:r w:rsidRPr="00E46637">
        <w:rPr>
          <w:rStyle w:val="Emphasis"/>
          <w:rFonts w:ascii="Times New Roman" w:hAnsi="Times New Roman" w:cs="Times New Roman"/>
          <w:b w:val="0"/>
          <w:color w:val="000000" w:themeColor="text1"/>
          <w:sz w:val="24"/>
          <w:szCs w:val="24"/>
        </w:rPr>
        <w:t>Chennai</w:t>
      </w:r>
      <w:r>
        <w:rPr>
          <w:rStyle w:val="Emphasis"/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538ECFD5" w14:textId="3F72B1B3" w:rsidR="00840F73" w:rsidRDefault="00840F73" w:rsidP="00840F73">
      <w:pPr>
        <w:pStyle w:val="Heading1"/>
        <w:pBdr>
          <w:top w:val="single" w:sz="4" w:space="15" w:color="A6A6A6" w:themeColor="background1" w:themeShade="A6"/>
        </w:pBdr>
        <w:spacing w:before="100" w:beforeAutospacing="1" w:line="276" w:lineRule="auto"/>
        <w:jc w:val="both"/>
        <w:rPr>
          <w:rStyle w:val="Emphasis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Emphasis"/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6D064E">
        <w:rPr>
          <w:rStyle w:val="Emphasis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Worked in </w:t>
      </w:r>
      <w:r w:rsidRPr="000016FC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JHipster and Microservices</w:t>
      </w:r>
    </w:p>
    <w:p w14:paraId="28C812E5" w14:textId="77777777" w:rsidR="00840F73" w:rsidRPr="005215F7" w:rsidRDefault="00840F73" w:rsidP="00840F73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i/>
          <w:caps w:val="0"/>
          <w:color w:val="000000" w:themeColor="text1"/>
          <w:sz w:val="24"/>
        </w:rPr>
        <w:lastRenderedPageBreak/>
        <w:t>Aug 2017 – Nov 2018</w:t>
      </w:r>
    </w:p>
    <w:p w14:paraId="1E899FFA" w14:textId="77777777" w:rsidR="00840F73" w:rsidRDefault="00840F73" w:rsidP="00840F73">
      <w:pPr>
        <w:pStyle w:val="Heading2"/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Software Developer</w:t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6D06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Cloud Axis Technologies, </w:t>
      </w:r>
      <w:r w:rsidRPr="00E4663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Chennai</w:t>
      </w:r>
    </w:p>
    <w:p w14:paraId="20CB09EC" w14:textId="77777777" w:rsidR="00840F73" w:rsidRPr="00862E7D" w:rsidRDefault="00840F73" w:rsidP="00840F73">
      <w:pPr>
        <w:pStyle w:val="Heading2"/>
        <w:spacing w:after="100" w:afterAutospacing="1" w:line="276" w:lineRule="auto"/>
        <w:ind w:left="3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E4663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 xml:space="preserve">Worked in </w:t>
      </w:r>
      <w:r w:rsidRPr="00E466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 Client side and Server-side</w:t>
      </w:r>
      <w:r w:rsidRPr="00E46637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 xml:space="preserve"> Technologies</w:t>
      </w:r>
      <w:r w:rsidRPr="00862E7D"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6E9B8DA4" w14:textId="77777777" w:rsidR="00840F73" w:rsidRPr="00596F59" w:rsidRDefault="00840F73" w:rsidP="00840F73">
      <w:pPr>
        <w:pStyle w:val="Heading2"/>
        <w:spacing w:after="100" w:afterAutospacing="1" w:line="276" w:lineRule="auto"/>
        <w:ind w:left="72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6A3CB43A" w14:textId="77777777" w:rsidR="00E46637" w:rsidRPr="006D064E" w:rsidRDefault="00440C8F" w:rsidP="00260596">
      <w:pPr>
        <w:pStyle w:val="Heading1"/>
        <w:pBdr>
          <w:top w:val="single" w:sz="4" w:space="13" w:color="A6A6A6" w:themeColor="background1" w:themeShade="A6"/>
        </w:pBdr>
        <w:spacing w:before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</w:p>
    <w:p w14:paraId="35DB0F21" w14:textId="77777777" w:rsidR="00774B1F" w:rsidRPr="006D064E" w:rsidRDefault="00440C8F" w:rsidP="00262B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64E">
        <w:rPr>
          <w:rFonts w:ascii="Symbol" w:hAnsi="Symbol" w:cs="Times New Roman"/>
          <w:color w:val="000000" w:themeColor="text1"/>
          <w:sz w:val="24"/>
          <w:szCs w:val="24"/>
        </w:rPr>
        <w:sym w:font="Symbol" w:char="F0B7"/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B.Tech</w:t>
      </w:r>
      <w:proofErr w:type="spellEnd"/>
      <w:proofErr w:type="gramEnd"/>
      <w:r w:rsidRPr="00E46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(2013 – 2017) </w:t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Information Technology, Arasu Engineering College, (Anna University). </w:t>
      </w:r>
    </w:p>
    <w:p w14:paraId="2FE03AB5" w14:textId="77777777" w:rsidR="00774B1F" w:rsidRPr="006D064E" w:rsidRDefault="00440C8F" w:rsidP="00262B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GPA - 83%</w:t>
      </w:r>
    </w:p>
    <w:p w14:paraId="483903CD" w14:textId="77777777" w:rsidR="00E46637" w:rsidRDefault="00440C8F" w:rsidP="00262B26">
      <w:p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D064E">
        <w:rPr>
          <w:rFonts w:ascii="Symbol" w:hAnsi="Symbol" w:cs="Times New Roman"/>
          <w:color w:val="000000" w:themeColor="text1"/>
          <w:sz w:val="24"/>
          <w:szCs w:val="24"/>
        </w:rPr>
        <w:sym w:font="Symbol" w:char="F0B7"/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6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HSC (2012 – 2013)</w:t>
      </w:r>
      <w:r w:rsidR="0084577D"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S.S.P.G.</w:t>
      </w:r>
      <w:r w:rsidR="0084577D" w:rsidRPr="006D06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Higher Secondary School,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Kumbakonam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E53A557" w14:textId="77777777" w:rsidR="00774B1F" w:rsidRPr="006D064E" w:rsidRDefault="00440C8F" w:rsidP="00262B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Overall - </w:t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>82%</w:t>
      </w:r>
    </w:p>
    <w:p w14:paraId="79FADA96" w14:textId="77777777" w:rsidR="00C95D26" w:rsidRDefault="00440C8F" w:rsidP="00C95D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064E">
        <w:rPr>
          <w:rFonts w:ascii="Symbol" w:hAnsi="Symbol" w:cs="Times New Roman"/>
          <w:color w:val="000000" w:themeColor="text1"/>
          <w:sz w:val="24"/>
          <w:szCs w:val="24"/>
        </w:rPr>
        <w:sym w:font="Symbol" w:char="F0B7"/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46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SSLC (2010 – 2011)</w:t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577D"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>- S.S.P.G.</w:t>
      </w:r>
      <w:r w:rsidR="0084577D" w:rsidRPr="006D06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Higher Secondary School, </w:t>
      </w:r>
      <w:proofErr w:type="spellStart"/>
      <w:r w:rsidR="0084577D" w:rsidRPr="006D06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Kumbakonam</w:t>
      </w:r>
      <w:proofErr w:type="spellEnd"/>
      <w:r w:rsidR="0084577D" w:rsidRPr="006D06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7A0A07C" w14:textId="77777777" w:rsidR="00992EC8" w:rsidRDefault="00440C8F" w:rsidP="00C95D2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E466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Overall - </w:t>
      </w:r>
      <w:r w:rsidR="00774B1F"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>93%</w:t>
      </w:r>
    </w:p>
    <w:p w14:paraId="78E60C16" w14:textId="77777777" w:rsidR="00DF1836" w:rsidRDefault="00DF1836" w:rsidP="00262B26">
      <w:pPr>
        <w:tabs>
          <w:tab w:val="left" w:pos="720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396F6A" w14:textId="32FEED65" w:rsidR="00262B26" w:rsidRDefault="00440C8F" w:rsidP="00262B26">
      <w:pPr>
        <w:tabs>
          <w:tab w:val="left" w:pos="720"/>
        </w:tabs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PROJECTS</w:t>
      </w:r>
      <w:r w:rsidR="00DF18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54C2F19" w14:textId="4D5FD451" w:rsidR="00DF1836" w:rsidRDefault="00DF1836" w:rsidP="00DF183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</w:t>
      </w:r>
      <w:r w:rsidR="00EE75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Name</w:t>
      </w:r>
      <w:r w:rsidR="00EA57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B49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="001B4971" w:rsidRPr="00DF1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GRID</w:t>
      </w:r>
    </w:p>
    <w:p w14:paraId="68C2AED8" w14:textId="77777777" w:rsidR="00EE7586" w:rsidRPr="007E24F4" w:rsidRDefault="00EE7586" w:rsidP="00EE7586">
      <w:pPr>
        <w:pStyle w:val="Heading2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IN" w:eastAsia="en-IN"/>
        </w:rPr>
      </w:pPr>
      <w:r w:rsidRPr="00AE6F06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Client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913BC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:</w:t>
      </w:r>
      <w:r w:rsidRPr="007E24F4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TD Ameritrade</w:t>
      </w:r>
    </w:p>
    <w:p w14:paraId="0FBA84CA" w14:textId="77777777" w:rsidR="00EE7586" w:rsidRPr="00DF1836" w:rsidRDefault="00EE7586" w:rsidP="00EE758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Tools 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Eclipse</w:t>
      </w:r>
    </w:p>
    <w:p w14:paraId="36B7C1E0" w14:textId="5F7D3544" w:rsidR="00DF1836" w:rsidRDefault="00DF1836" w:rsidP="00DF183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Technologies Used: Java 8, Spring Boot, Delegate, Jaguar, SOAP, Gradle, Freemarker, JS and CSS.</w:t>
      </w:r>
    </w:p>
    <w:p w14:paraId="61715E33" w14:textId="77777777" w:rsidR="00182EA1" w:rsidRPr="00DF1836" w:rsidRDefault="00182EA1" w:rsidP="00DF183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1CE206" w14:textId="77777777" w:rsidR="00DF1836" w:rsidRPr="00DF1836" w:rsidRDefault="00DF1836" w:rsidP="00DF183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Responsibilities:  </w:t>
      </w:r>
    </w:p>
    <w:p w14:paraId="6E17C94F" w14:textId="77777777" w:rsidR="00DF1836" w:rsidRPr="00DF1836" w:rsidRDefault="00DF1836" w:rsidP="00DF183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Delegates, action methods and services based in business logic. </w:t>
      </w:r>
    </w:p>
    <w:p w14:paraId="2192C055" w14:textId="77777777" w:rsidR="00DF1836" w:rsidRPr="00DF1836" w:rsidRDefault="00DF1836" w:rsidP="00DF183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both client side and server-side task. </w:t>
      </w:r>
    </w:p>
    <w:p w14:paraId="15E92E42" w14:textId="77777777" w:rsidR="00DF1836" w:rsidRPr="00DF1836" w:rsidRDefault="00DF1836" w:rsidP="00DF183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Implemented PDF generation from XML.</w:t>
      </w:r>
    </w:p>
    <w:p w14:paraId="2DA0685A" w14:textId="77777777" w:rsidR="00DF1836" w:rsidRPr="00DF1836" w:rsidRDefault="00DF1836" w:rsidP="00DF183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Performing Code reviews with the team.</w:t>
      </w:r>
    </w:p>
    <w:p w14:paraId="7DD01E62" w14:textId="77777777" w:rsidR="00DF1836" w:rsidRPr="00DF1836" w:rsidRDefault="00DF1836" w:rsidP="00DF183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Been part of sprint planning and provided story points estimation.</w:t>
      </w:r>
    </w:p>
    <w:p w14:paraId="342A7FB3" w14:textId="77777777" w:rsidR="00DF1836" w:rsidRPr="00DF1836" w:rsidRDefault="00DF1836" w:rsidP="00DF183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For Authentication using Two factor authentication.</w:t>
      </w:r>
    </w:p>
    <w:p w14:paraId="5D71D7A8" w14:textId="77777777" w:rsidR="00DF1836" w:rsidRPr="00DF1836" w:rsidRDefault="00DF1836" w:rsidP="00DF183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For monitoring the logs by using Grid Admin Console and Splunk.</w:t>
      </w:r>
    </w:p>
    <w:p w14:paraId="736B3BDE" w14:textId="77777777" w:rsidR="00DF1836" w:rsidRPr="00DF1836" w:rsidRDefault="00DF1836" w:rsidP="00DF183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ACCE" w14:textId="6DCE9B85" w:rsidR="00DF1836" w:rsidRPr="00DF1836" w:rsidRDefault="00DF1836" w:rsidP="00DF183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D06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="005215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B49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</w:t>
      </w:r>
      <w:r w:rsidR="001B4971" w:rsidRPr="00DF1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DIGS</w:t>
      </w:r>
      <w:r w:rsidRPr="00DF1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(Digital Services)</w:t>
      </w:r>
      <w:r w:rsidRPr="00DF1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29AA8C67" w14:textId="0EC1C050" w:rsidR="00DF1836" w:rsidRPr="007E24F4" w:rsidRDefault="00DF1836" w:rsidP="007E24F4">
      <w:pPr>
        <w:pStyle w:val="Heading2"/>
        <w:rPr>
          <w:rFonts w:ascii="Times New Roman" w:eastAsia="Times New Roman" w:hAnsi="Times New Roman" w:cs="Times New Roman"/>
          <w:bCs/>
          <w:color w:val="auto"/>
          <w:sz w:val="36"/>
          <w:szCs w:val="36"/>
          <w:lang w:val="en-IN" w:eastAsia="en-IN"/>
        </w:rPr>
      </w:pPr>
      <w:r w:rsidRPr="00AE6F06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Client</w:t>
      </w:r>
      <w:r w:rsidRPr="00AE6F06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913BC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:</w:t>
      </w:r>
      <w:r w:rsidR="007E24F4" w:rsidRPr="007E24F4">
        <w:rPr>
          <w:rFonts w:ascii="Times New Roman" w:eastAsiaTheme="minorHAnsi" w:hAnsi="Times New Roman" w:cs="Times New Roman"/>
          <w:b w:val="0"/>
          <w:color w:val="000000" w:themeColor="text1"/>
          <w:sz w:val="24"/>
          <w:szCs w:val="24"/>
        </w:rPr>
        <w:t>TD Ameritrade</w:t>
      </w:r>
    </w:p>
    <w:p w14:paraId="26C6501A" w14:textId="647AA1E0" w:rsidR="00DF1836" w:rsidRPr="00DF1836" w:rsidRDefault="00DF1836" w:rsidP="007913BC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Tools 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7913BC">
        <w:rPr>
          <w:rFonts w:ascii="Times New Roman" w:hAnsi="Times New Roman" w:cs="Times New Roman"/>
          <w:color w:val="000000" w:themeColor="text1"/>
          <w:sz w:val="24"/>
          <w:szCs w:val="24"/>
        </w:rPr>
        <w:t>Eclipse</w:t>
      </w:r>
    </w:p>
    <w:p w14:paraId="20FBB343" w14:textId="77777777" w:rsidR="00DF1836" w:rsidRPr="00DF1836" w:rsidRDefault="00DF1836" w:rsidP="00DF1836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F06">
        <w:rPr>
          <w:rFonts w:ascii="Times New Roman" w:hAnsi="Times New Roman" w:cs="Times New Roman"/>
          <w:color w:val="000000" w:themeColor="text1"/>
          <w:sz w:val="24"/>
          <w:szCs w:val="24"/>
        </w:rPr>
        <w:t>Technologies Used</w:t>
      </w:r>
      <w:r w:rsidRPr="00DF1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Microservices, PCF, Spring Boot, Spring Security, Spring Cloud, Gradle, SonarQube, Mockito, Log4j, Hystrix, Splunk and Oauth2.</w:t>
      </w:r>
    </w:p>
    <w:p w14:paraId="1D2B7F16" w14:textId="77777777" w:rsidR="00DF1836" w:rsidRPr="00DF1836" w:rsidRDefault="00DF1836" w:rsidP="00DF1836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Responsibilities:  </w:t>
      </w:r>
    </w:p>
    <w:p w14:paraId="28B72445" w14:textId="77777777" w:rsidR="00DF1836" w:rsidRPr="00DF1836" w:rsidRDefault="00DF1836" w:rsidP="00DF1836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Implemented MessageCenter Service as email service to compose a mail with an attachment and get the unread count and all message details and CRUD operation.</w:t>
      </w:r>
    </w:p>
    <w:p w14:paraId="14F7242A" w14:textId="77777777" w:rsidR="00DF1836" w:rsidRPr="00DF1836" w:rsidRDefault="00DF1836" w:rsidP="00DF1836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Testing the endpoints request using Postman and Swagger Cli.</w:t>
      </w:r>
    </w:p>
    <w:p w14:paraId="68332277" w14:textId="77777777" w:rsidR="00DF1836" w:rsidRPr="00DF1836" w:rsidRDefault="00DF1836" w:rsidP="00DF1836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Performed unit testing for the entire controller classes. </w:t>
      </w:r>
    </w:p>
    <w:p w14:paraId="0CBE2CD0" w14:textId="77777777" w:rsidR="00DF1836" w:rsidRPr="00DF1836" w:rsidRDefault="00DF1836" w:rsidP="00DF1836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Been part of sprint planning and provided story points estimation.</w:t>
      </w:r>
    </w:p>
    <w:p w14:paraId="76C9EB85" w14:textId="77777777" w:rsidR="00DF1836" w:rsidRPr="00DF1836" w:rsidRDefault="00DF1836" w:rsidP="00DF1836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For Authentication and Authorization using Oauth2.</w:t>
      </w:r>
    </w:p>
    <w:p w14:paraId="3B5D43DB" w14:textId="77777777" w:rsidR="00DF1836" w:rsidRPr="00DF1836" w:rsidRDefault="00DF1836" w:rsidP="00DF1836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Deployed applications into application servers like PCF.</w:t>
      </w:r>
    </w:p>
    <w:p w14:paraId="7489630E" w14:textId="296AEF50" w:rsidR="00182EA1" w:rsidRPr="005215F7" w:rsidRDefault="00DF1836" w:rsidP="005215F7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836">
        <w:rPr>
          <w:rFonts w:ascii="Times New Roman" w:hAnsi="Times New Roman" w:cs="Times New Roman"/>
          <w:color w:val="000000" w:themeColor="text1"/>
          <w:sz w:val="24"/>
          <w:szCs w:val="24"/>
        </w:rPr>
        <w:t>For monitoring the logs by using Splunk.</w:t>
      </w:r>
    </w:p>
    <w:p w14:paraId="3FCFE321" w14:textId="77777777" w:rsidR="0059143F" w:rsidRDefault="0059143F" w:rsidP="00262B26">
      <w:pPr>
        <w:tabs>
          <w:tab w:val="left" w:pos="720"/>
        </w:tabs>
        <w:spacing w:before="120"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E68F9A" w14:textId="77777777" w:rsidR="0059143F" w:rsidRDefault="0059143F" w:rsidP="00262B26">
      <w:pPr>
        <w:tabs>
          <w:tab w:val="left" w:pos="720"/>
        </w:tabs>
        <w:spacing w:before="120"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742274" w14:textId="254930EC" w:rsidR="000016FC" w:rsidRDefault="00440C8F" w:rsidP="00262B26">
      <w:pPr>
        <w:tabs>
          <w:tab w:val="left" w:pos="720"/>
        </w:tabs>
        <w:spacing w:before="120"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06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Project Name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KloudLearn. </w:t>
      </w:r>
    </w:p>
    <w:p w14:paraId="385A9A07" w14:textId="76B2988E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Client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AE6F06"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KloudOne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Inc.</w:t>
      </w:r>
    </w:p>
    <w:p w14:paraId="06D3C8E0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Tools 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IntelliJ</w:t>
      </w:r>
    </w:p>
    <w:p w14:paraId="05CDF40C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Ubuntu 18.04</w:t>
      </w:r>
    </w:p>
    <w:p w14:paraId="49182C74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Software Engineer.</w:t>
      </w:r>
    </w:p>
    <w:p w14:paraId="3F6E2B8B" w14:textId="77777777" w:rsidR="00262B26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Technologies Used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FB249B"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JHipster, Registry, Gateway, Microservice, Java 8, JPA, Apache Kafka, </w:t>
      </w:r>
      <w:r w:rsidR="003D37EE"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r w:rsidR="00FB249B"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, H2conosle, HBase, JWT, OAuth.</w:t>
      </w:r>
    </w:p>
    <w:p w14:paraId="00893F54" w14:textId="77777777" w:rsidR="005106D4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Responsibilities:</w:t>
      </w:r>
    </w:p>
    <w:p w14:paraId="2C4F2619" w14:textId="77777777" w:rsidR="005106D4" w:rsidRPr="00CC24AB" w:rsidRDefault="00440C8F" w:rsidP="00262B26">
      <w:pPr>
        <w:pStyle w:val="ListParagraph"/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Worked in a team that develops microservice with back-end logic and implements methods.</w:t>
      </w:r>
    </w:p>
    <w:p w14:paraId="737569D7" w14:textId="77777777" w:rsidR="005106D4" w:rsidRPr="00CC24AB" w:rsidRDefault="00440C8F" w:rsidP="00262B26">
      <w:pPr>
        <w:pStyle w:val="ListParagraph"/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Responsible for creating Assets, Quiz, and Email- Service in this product.</w:t>
      </w:r>
    </w:p>
    <w:p w14:paraId="7A6A63DC" w14:textId="77777777" w:rsidR="005106D4" w:rsidRPr="00CC24AB" w:rsidRDefault="00440C8F" w:rsidP="00262B26">
      <w:pPr>
        <w:pStyle w:val="ListParagraph"/>
        <w:numPr>
          <w:ilvl w:val="0"/>
          <w:numId w:val="20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Deployed the application into application server like GCP.</w:t>
      </w:r>
    </w:p>
    <w:p w14:paraId="5E85F62A" w14:textId="77777777" w:rsidR="005106D4" w:rsidRPr="00CC24AB" w:rsidRDefault="00440C8F" w:rsidP="00CC24AB">
      <w:pPr>
        <w:pStyle w:val="ListParagraph"/>
        <w:numPr>
          <w:ilvl w:val="0"/>
          <w:numId w:val="20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Connecting one microservice to another microservice using Swagger Cli.</w:t>
      </w:r>
    </w:p>
    <w:p w14:paraId="5441A437" w14:textId="0FECA706" w:rsidR="00FB249B" w:rsidRPr="006D064E" w:rsidRDefault="00AE6F06" w:rsidP="00262B26">
      <w:pPr>
        <w:tabs>
          <w:tab w:val="left" w:pos="720"/>
        </w:tabs>
        <w:spacing w:after="12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Website:</w:t>
      </w:r>
      <w:r w:rsidR="00440C8F" w:rsidRPr="006D06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40C8F"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="00440C8F" w:rsidRPr="006D06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https://app.kloudlearn.com</w:t>
        </w:r>
      </w:hyperlink>
    </w:p>
    <w:p w14:paraId="7545AE97" w14:textId="77777777" w:rsidR="00FB249B" w:rsidRPr="006D064E" w:rsidRDefault="00440C8F" w:rsidP="00CC24AB">
      <w:pPr>
        <w:tabs>
          <w:tab w:val="left" w:pos="720"/>
        </w:tabs>
        <w:spacing w:before="240"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06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Name</w:t>
      </w:r>
      <w:r w:rsidRPr="006D06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6D06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TIMS (Training Institute of Management and System)</w:t>
      </w:r>
    </w:p>
    <w:p w14:paraId="0D47C42E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 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Cloud Axis Technologies</w:t>
      </w:r>
    </w:p>
    <w:p w14:paraId="153DCCCA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Tools 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STS</w:t>
      </w:r>
    </w:p>
    <w:p w14:paraId="7EE61E12" w14:textId="77777777" w:rsidR="00AE0F36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Windows</w:t>
      </w:r>
    </w:p>
    <w:p w14:paraId="5D1C9DAF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Role   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Software Developer</w:t>
      </w:r>
    </w:p>
    <w:p w14:paraId="2DDA3A3C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Technologies Used 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Java, JSP, Spring Boot, JPA, Hibernate, JavaScript.</w:t>
      </w:r>
    </w:p>
    <w:p w14:paraId="27F8ECB6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Responsibilities:</w:t>
      </w:r>
    </w:p>
    <w:p w14:paraId="139DBE96" w14:textId="77777777" w:rsidR="00FB249B" w:rsidRPr="00CC24AB" w:rsidRDefault="00440C8F" w:rsidP="00262B26">
      <w:pPr>
        <w:numPr>
          <w:ilvl w:val="0"/>
          <w:numId w:val="15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Gathered the business requirements from Clients.</w:t>
      </w:r>
    </w:p>
    <w:p w14:paraId="25A54A60" w14:textId="77777777" w:rsidR="00FB249B" w:rsidRPr="00CC24AB" w:rsidRDefault="00440C8F" w:rsidP="00262B26">
      <w:pPr>
        <w:numPr>
          <w:ilvl w:val="0"/>
          <w:numId w:val="15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Implemented spring design pattern</w:t>
      </w:r>
      <w:r w:rsidR="0035279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spring framework.</w:t>
      </w:r>
    </w:p>
    <w:p w14:paraId="5122FC19" w14:textId="77777777" w:rsidR="00FB249B" w:rsidRPr="00CC24AB" w:rsidRDefault="00440C8F" w:rsidP="00262B26">
      <w:pPr>
        <w:numPr>
          <w:ilvl w:val="0"/>
          <w:numId w:val="15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Developed Java, Spring Boot, JPA, Hibernate, HTML, JSP.</w:t>
      </w:r>
    </w:p>
    <w:p w14:paraId="462E1FE7" w14:textId="77777777" w:rsidR="00FB249B" w:rsidRPr="00CC24AB" w:rsidRDefault="00440C8F" w:rsidP="00262B26">
      <w:pPr>
        <w:numPr>
          <w:ilvl w:val="0"/>
          <w:numId w:val="15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Worked with back-end logic and implements queries to database connectivity.</w:t>
      </w:r>
    </w:p>
    <w:p w14:paraId="728AAC11" w14:textId="45372F15" w:rsidR="00FB249B" w:rsidRPr="000016FC" w:rsidRDefault="00440C8F" w:rsidP="00262B26">
      <w:pPr>
        <w:numPr>
          <w:ilvl w:val="0"/>
          <w:numId w:val="15"/>
        </w:numPr>
        <w:tabs>
          <w:tab w:val="left" w:pos="720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hAnsi="Times New Roman" w:cs="Times New Roman"/>
          <w:color w:val="000000" w:themeColor="text1"/>
          <w:sz w:val="24"/>
          <w:szCs w:val="24"/>
        </w:rPr>
        <w:t>Responsible for</w:t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creating students records and upload file in excel format </w:t>
      </w:r>
      <w:r w:rsidR="00AE6F06"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6D06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F80F7F" w14:textId="77777777" w:rsidR="00C65745" w:rsidRDefault="00C65745" w:rsidP="00262B26">
      <w:p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637756C6" w14:textId="77777777" w:rsidR="00FB249B" w:rsidRPr="00C65745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C65745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Project Name</w:t>
      </w:r>
      <w:r w:rsidRPr="00C65745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ab/>
      </w:r>
      <w:r w:rsidRPr="00C65745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ab/>
        <w:t>: Lead Management System</w:t>
      </w:r>
    </w:p>
    <w:p w14:paraId="7448C963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Client </w:t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: Intercept</w:t>
      </w:r>
    </w:p>
    <w:p w14:paraId="2762C48A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Tools </w:t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: Eclipse</w:t>
      </w:r>
    </w:p>
    <w:p w14:paraId="131AB96D" w14:textId="77777777" w:rsidR="00AE0F36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OS</w:t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: Windows</w:t>
      </w:r>
    </w:p>
    <w:p w14:paraId="03485588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Role</w:t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: Programmer Analysts</w:t>
      </w:r>
    </w:p>
    <w:p w14:paraId="0905E819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Technologies Used </w:t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>: Java, Spring MVC, Hibernate JSP, Spring Boot, JPA, JavaScript</w:t>
      </w:r>
    </w:p>
    <w:p w14:paraId="42A5C892" w14:textId="77777777" w:rsidR="00FB249B" w:rsidRPr="00CC24AB" w:rsidRDefault="00440C8F" w:rsidP="00262B26">
      <w:p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Responsibilities:</w:t>
      </w:r>
    </w:p>
    <w:p w14:paraId="6D0C706E" w14:textId="77777777" w:rsidR="00FB249B" w:rsidRPr="00CC24AB" w:rsidRDefault="00440C8F" w:rsidP="00262B26">
      <w:pPr>
        <w:numPr>
          <w:ilvl w:val="0"/>
          <w:numId w:val="16"/>
        </w:num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Understanding the functional specifications and architecture. </w:t>
      </w:r>
    </w:p>
    <w:p w14:paraId="11420FFE" w14:textId="77777777" w:rsidR="00FB249B" w:rsidRPr="00CC24AB" w:rsidRDefault="00440C8F" w:rsidP="00262B26">
      <w:pPr>
        <w:numPr>
          <w:ilvl w:val="0"/>
          <w:numId w:val="16"/>
        </w:num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Developing and coding J2EE Components with JSP, Annotation, </w:t>
      </w:r>
      <w:r w:rsidR="003D37EE"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and JPA</w:t>
      </w: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with Hibernate and Configured connection pooling using Spring Tool Suite application server. </w:t>
      </w:r>
    </w:p>
    <w:p w14:paraId="2E6C49A2" w14:textId="77777777" w:rsidR="00FB249B" w:rsidRDefault="00440C8F" w:rsidP="00262B26">
      <w:pPr>
        <w:numPr>
          <w:ilvl w:val="0"/>
          <w:numId w:val="16"/>
        </w:num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C24A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Developed and</w:t>
      </w:r>
      <w:r w:rsidRPr="006D064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Deployed the Appl</w:t>
      </w:r>
      <w:r w:rsidR="00E466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ication on Apache Tomcat Server</w:t>
      </w:r>
      <w:r w:rsidR="00C6574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0B5194D6" w14:textId="77777777" w:rsidR="00262B26" w:rsidRPr="00262B26" w:rsidRDefault="00440C8F" w:rsidP="00CC24AB">
      <w:pPr>
        <w:spacing w:before="120" w:after="0" w:line="276" w:lineRule="auto"/>
        <w:jc w:val="both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262B26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Declaration:</w:t>
      </w:r>
    </w:p>
    <w:p w14:paraId="53C78612" w14:textId="77777777" w:rsidR="00262B26" w:rsidRPr="00262B26" w:rsidRDefault="00440C8F" w:rsidP="00832843">
      <w:pPr>
        <w:spacing w:line="276" w:lineRule="auto"/>
        <w:jc w:val="both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C65745" w:rsidRPr="00262B26">
        <w:rPr>
          <w:rFonts w:ascii="Times New Roman" w:eastAsia="Times New Roman" w:hAnsi="Times New Roman"/>
          <w:color w:val="000000" w:themeColor="text1"/>
          <w:sz w:val="24"/>
          <w:szCs w:val="24"/>
        </w:rPr>
        <w:t>I hereby declare myself that the above said information’s and f</w:t>
      </w:r>
      <w:r w:rsidRPr="00262B2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acts are true and correct about </w:t>
      </w:r>
      <w:r w:rsidR="00992EC8" w:rsidRPr="00262B26">
        <w:rPr>
          <w:rFonts w:ascii="Times New Roman" w:eastAsia="Times New Roman" w:hAnsi="Times New Roman"/>
          <w:color w:val="000000" w:themeColor="text1"/>
          <w:sz w:val="24"/>
          <w:szCs w:val="24"/>
        </w:rPr>
        <w:t>my knowledge.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3"/>
        <w:gridCol w:w="4725"/>
      </w:tblGrid>
      <w:tr w:rsidR="005C7381" w14:paraId="0AE9812E" w14:textId="77777777" w:rsidTr="00832843">
        <w:trPr>
          <w:trHeight w:val="416"/>
        </w:trPr>
        <w:tc>
          <w:tcPr>
            <w:tcW w:w="4723" w:type="dxa"/>
          </w:tcPr>
          <w:p w14:paraId="286F4073" w14:textId="71EF5110" w:rsidR="00262B26" w:rsidRDefault="00D54861" w:rsidP="00262B2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Place:</w:t>
            </w:r>
            <w:r w:rsidR="00440C8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Chennai</w:t>
            </w:r>
          </w:p>
        </w:tc>
        <w:tc>
          <w:tcPr>
            <w:tcW w:w="4725" w:type="dxa"/>
          </w:tcPr>
          <w:p w14:paraId="4F08426F" w14:textId="77777777" w:rsidR="00262B26" w:rsidRDefault="00440C8F" w:rsidP="00832843">
            <w:pPr>
              <w:spacing w:line="276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Yours faithfully      </w:t>
            </w:r>
          </w:p>
        </w:tc>
      </w:tr>
      <w:tr w:rsidR="005C7381" w14:paraId="327D683A" w14:textId="77777777" w:rsidTr="00832843">
        <w:trPr>
          <w:trHeight w:val="416"/>
        </w:trPr>
        <w:tc>
          <w:tcPr>
            <w:tcW w:w="4723" w:type="dxa"/>
          </w:tcPr>
          <w:p w14:paraId="3B0D87EB" w14:textId="77777777" w:rsidR="00262B26" w:rsidRDefault="00440C8F" w:rsidP="00262B26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Date: </w:t>
            </w:r>
          </w:p>
        </w:tc>
        <w:tc>
          <w:tcPr>
            <w:tcW w:w="4725" w:type="dxa"/>
          </w:tcPr>
          <w:p w14:paraId="112423C8" w14:textId="62601D92" w:rsidR="00262B26" w:rsidRDefault="00440C8F" w:rsidP="00832843">
            <w:pPr>
              <w:spacing w:line="276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(</w:t>
            </w:r>
            <w:r w:rsidR="002262E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R. PRASEELA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1014583C" w14:textId="77777777" w:rsidR="00262B26" w:rsidRPr="00262B26" w:rsidRDefault="00262B26" w:rsidP="00262B26">
      <w:pPr>
        <w:tabs>
          <w:tab w:val="left" w:pos="720"/>
        </w:tabs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  <w:sectPr w:rsidR="00262B26" w:rsidRPr="00262B26" w:rsidSect="00345215">
          <w:type w:val="continuous"/>
          <w:pgSz w:w="11900" w:h="16838" w:code="9"/>
          <w:pgMar w:top="1140" w:right="779" w:bottom="555" w:left="1420" w:header="0" w:footer="0" w:gutter="0"/>
          <w:cols w:space="0" w:equalWidth="0">
            <w:col w:w="9700"/>
          </w:cols>
          <w:docGrid w:linePitch="360"/>
        </w:sectPr>
      </w:pPr>
    </w:p>
    <w:p w14:paraId="77899D22" w14:textId="77777777" w:rsidR="00E46637" w:rsidRPr="00262B26" w:rsidRDefault="000B4EF1" w:rsidP="00262B2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pict w14:anchorId="755E09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12"/>
          </v:shape>
        </w:pict>
      </w:r>
    </w:p>
    <w:sectPr w:rsidR="00E46637" w:rsidRPr="00262B26" w:rsidSect="00345215">
      <w:footerReference w:type="default" r:id="rId13"/>
      <w:type w:val="continuous"/>
      <w:pgSz w:w="11900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CDF3A" w14:textId="77777777" w:rsidR="000B4EF1" w:rsidRDefault="000B4EF1">
      <w:pPr>
        <w:spacing w:after="0"/>
      </w:pPr>
      <w:r>
        <w:separator/>
      </w:r>
    </w:p>
  </w:endnote>
  <w:endnote w:type="continuationSeparator" w:id="0">
    <w:p w14:paraId="2B03E9E1" w14:textId="77777777" w:rsidR="000B4EF1" w:rsidRDefault="000B4E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B50A5D" w14:textId="77777777" w:rsidR="005A4A49" w:rsidRDefault="00440C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B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08BF6" w14:textId="77777777" w:rsidR="000B4EF1" w:rsidRDefault="000B4EF1">
      <w:pPr>
        <w:spacing w:after="0"/>
      </w:pPr>
      <w:r>
        <w:separator/>
      </w:r>
    </w:p>
  </w:footnote>
  <w:footnote w:type="continuationSeparator" w:id="0">
    <w:p w14:paraId="59AFAEB1" w14:textId="77777777" w:rsidR="000B4EF1" w:rsidRDefault="000B4E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038DF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A424CB"/>
    <w:multiLevelType w:val="hybridMultilevel"/>
    <w:tmpl w:val="5BF4FB5E"/>
    <w:lvl w:ilvl="0" w:tplc="785A9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6E1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B26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8A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42D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AAF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E4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C7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0C7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83CE8"/>
    <w:multiLevelType w:val="multilevel"/>
    <w:tmpl w:val="9DD440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5647F"/>
    <w:multiLevelType w:val="hybridMultilevel"/>
    <w:tmpl w:val="46DA6744"/>
    <w:lvl w:ilvl="0" w:tplc="8F008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886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BADB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0C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A6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A4A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C6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81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FC1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A5049"/>
    <w:multiLevelType w:val="hybridMultilevel"/>
    <w:tmpl w:val="AFD86952"/>
    <w:lvl w:ilvl="0" w:tplc="0BB2E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63C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47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E5B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D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8F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0C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01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4A29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D35"/>
    <w:multiLevelType w:val="multilevel"/>
    <w:tmpl w:val="4E56BC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7ED66DE"/>
    <w:multiLevelType w:val="hybridMultilevel"/>
    <w:tmpl w:val="5E3A3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05257"/>
    <w:multiLevelType w:val="multilevel"/>
    <w:tmpl w:val="4E56BC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BC56091"/>
    <w:multiLevelType w:val="hybridMultilevel"/>
    <w:tmpl w:val="BE08E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3878018B"/>
    <w:multiLevelType w:val="hybridMultilevel"/>
    <w:tmpl w:val="BCE2CEDA"/>
    <w:lvl w:ilvl="0" w:tplc="4D7AB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AA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2A4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AD7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EC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B883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42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CD7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E668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C584A29"/>
    <w:multiLevelType w:val="hybridMultilevel"/>
    <w:tmpl w:val="B994E468"/>
    <w:lvl w:ilvl="0" w:tplc="2F508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8EF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C265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EF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A56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C9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EB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6D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D027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01322"/>
    <w:multiLevelType w:val="hybridMultilevel"/>
    <w:tmpl w:val="466E6820"/>
    <w:lvl w:ilvl="0" w:tplc="34B6B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0D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1E4F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C3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A6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92E2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26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27D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FC3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F4B46"/>
    <w:multiLevelType w:val="hybridMultilevel"/>
    <w:tmpl w:val="10864CF4"/>
    <w:lvl w:ilvl="0" w:tplc="B998A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68FD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AD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A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E4F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B83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65A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CF5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3CD9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E3A3C"/>
    <w:multiLevelType w:val="hybridMultilevel"/>
    <w:tmpl w:val="BDF61F26"/>
    <w:lvl w:ilvl="0" w:tplc="DDCA0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05A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AAE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6B4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A58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72EB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22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613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6A2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24E8D"/>
    <w:multiLevelType w:val="hybridMultilevel"/>
    <w:tmpl w:val="77428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2642F"/>
    <w:multiLevelType w:val="hybridMultilevel"/>
    <w:tmpl w:val="58D42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82E2F"/>
    <w:multiLevelType w:val="hybridMultilevel"/>
    <w:tmpl w:val="1B0A96D0"/>
    <w:lvl w:ilvl="0" w:tplc="FA588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2A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DC4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2B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C46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8AFF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03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0C2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8FF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80781"/>
    <w:multiLevelType w:val="hybridMultilevel"/>
    <w:tmpl w:val="3CFE3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17F48"/>
    <w:multiLevelType w:val="hybridMultilevel"/>
    <w:tmpl w:val="4206486C"/>
    <w:lvl w:ilvl="0" w:tplc="5C8A9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06EB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61128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AB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EA4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464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042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83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A20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9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10"/>
  </w:num>
  <w:num w:numId="15">
    <w:abstractNumId w:val="21"/>
  </w:num>
  <w:num w:numId="16">
    <w:abstractNumId w:val="23"/>
  </w:num>
  <w:num w:numId="17">
    <w:abstractNumId w:val="12"/>
  </w:num>
  <w:num w:numId="18">
    <w:abstractNumId w:val="28"/>
  </w:num>
  <w:num w:numId="19">
    <w:abstractNumId w:val="9"/>
  </w:num>
  <w:num w:numId="20">
    <w:abstractNumId w:val="20"/>
  </w:num>
  <w:num w:numId="21">
    <w:abstractNumId w:val="15"/>
  </w:num>
  <w:num w:numId="22">
    <w:abstractNumId w:val="13"/>
  </w:num>
  <w:num w:numId="23">
    <w:abstractNumId w:val="18"/>
  </w:num>
  <w:num w:numId="24">
    <w:abstractNumId w:val="11"/>
  </w:num>
  <w:num w:numId="25">
    <w:abstractNumId w:val="26"/>
  </w:num>
  <w:num w:numId="26">
    <w:abstractNumId w:val="27"/>
  </w:num>
  <w:num w:numId="27">
    <w:abstractNumId w:val="25"/>
  </w:num>
  <w:num w:numId="28">
    <w:abstractNumId w:val="24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31"/>
    <w:rsid w:val="00000806"/>
    <w:rsid w:val="000016FC"/>
    <w:rsid w:val="00010EE9"/>
    <w:rsid w:val="00025E77"/>
    <w:rsid w:val="00027312"/>
    <w:rsid w:val="000645F2"/>
    <w:rsid w:val="0007759E"/>
    <w:rsid w:val="00082F03"/>
    <w:rsid w:val="000835A0"/>
    <w:rsid w:val="000934A2"/>
    <w:rsid w:val="000B4EF1"/>
    <w:rsid w:val="000E6774"/>
    <w:rsid w:val="00182EA1"/>
    <w:rsid w:val="001860E4"/>
    <w:rsid w:val="001B0955"/>
    <w:rsid w:val="001B4971"/>
    <w:rsid w:val="001C2FBB"/>
    <w:rsid w:val="001C6470"/>
    <w:rsid w:val="0021673A"/>
    <w:rsid w:val="002262E3"/>
    <w:rsid w:val="00227784"/>
    <w:rsid w:val="0023705D"/>
    <w:rsid w:val="00250A31"/>
    <w:rsid w:val="00251C13"/>
    <w:rsid w:val="00260596"/>
    <w:rsid w:val="00262B26"/>
    <w:rsid w:val="002922D0"/>
    <w:rsid w:val="002A2558"/>
    <w:rsid w:val="002A4D4E"/>
    <w:rsid w:val="002B5587"/>
    <w:rsid w:val="002C7151"/>
    <w:rsid w:val="002F4F2B"/>
    <w:rsid w:val="00334190"/>
    <w:rsid w:val="00340B03"/>
    <w:rsid w:val="00345215"/>
    <w:rsid w:val="0035279B"/>
    <w:rsid w:val="00380AE7"/>
    <w:rsid w:val="003A6943"/>
    <w:rsid w:val="003D37EE"/>
    <w:rsid w:val="003D70DE"/>
    <w:rsid w:val="00405876"/>
    <w:rsid w:val="004067E3"/>
    <w:rsid w:val="00410BA2"/>
    <w:rsid w:val="00434074"/>
    <w:rsid w:val="00440C8F"/>
    <w:rsid w:val="00463C3B"/>
    <w:rsid w:val="00470680"/>
    <w:rsid w:val="004840E6"/>
    <w:rsid w:val="004937AE"/>
    <w:rsid w:val="004D6A31"/>
    <w:rsid w:val="004E2970"/>
    <w:rsid w:val="005026DD"/>
    <w:rsid w:val="005106D4"/>
    <w:rsid w:val="00513EFC"/>
    <w:rsid w:val="0052113B"/>
    <w:rsid w:val="005215F7"/>
    <w:rsid w:val="00542309"/>
    <w:rsid w:val="0055614E"/>
    <w:rsid w:val="00563B54"/>
    <w:rsid w:val="00564951"/>
    <w:rsid w:val="00573BF9"/>
    <w:rsid w:val="00576803"/>
    <w:rsid w:val="0059143F"/>
    <w:rsid w:val="00596F59"/>
    <w:rsid w:val="005A4A49"/>
    <w:rsid w:val="005B1D68"/>
    <w:rsid w:val="005C7381"/>
    <w:rsid w:val="005E3EBD"/>
    <w:rsid w:val="00611B37"/>
    <w:rsid w:val="006252B4"/>
    <w:rsid w:val="00646BA2"/>
    <w:rsid w:val="00664DD1"/>
    <w:rsid w:val="00675EA0"/>
    <w:rsid w:val="006C08A0"/>
    <w:rsid w:val="006C47D8"/>
    <w:rsid w:val="006D064E"/>
    <w:rsid w:val="006D2D08"/>
    <w:rsid w:val="006E4F82"/>
    <w:rsid w:val="006F26A2"/>
    <w:rsid w:val="0070237E"/>
    <w:rsid w:val="0072534C"/>
    <w:rsid w:val="00725803"/>
    <w:rsid w:val="00725CB5"/>
    <w:rsid w:val="007307A3"/>
    <w:rsid w:val="00752315"/>
    <w:rsid w:val="007551DD"/>
    <w:rsid w:val="00774B1F"/>
    <w:rsid w:val="007913BC"/>
    <w:rsid w:val="007E24F4"/>
    <w:rsid w:val="007F63EA"/>
    <w:rsid w:val="00832843"/>
    <w:rsid w:val="00840F73"/>
    <w:rsid w:val="0084577D"/>
    <w:rsid w:val="00857E6B"/>
    <w:rsid w:val="00862E7D"/>
    <w:rsid w:val="008968C4"/>
    <w:rsid w:val="008B722A"/>
    <w:rsid w:val="008B79B3"/>
    <w:rsid w:val="008D3894"/>
    <w:rsid w:val="008D7C1C"/>
    <w:rsid w:val="008F06A7"/>
    <w:rsid w:val="0092291B"/>
    <w:rsid w:val="00932D92"/>
    <w:rsid w:val="0095272C"/>
    <w:rsid w:val="00972024"/>
    <w:rsid w:val="00983E27"/>
    <w:rsid w:val="009919E1"/>
    <w:rsid w:val="00992EC8"/>
    <w:rsid w:val="009A68CC"/>
    <w:rsid w:val="009F04D2"/>
    <w:rsid w:val="009F2BA7"/>
    <w:rsid w:val="009F6DA0"/>
    <w:rsid w:val="00A01182"/>
    <w:rsid w:val="00A439CD"/>
    <w:rsid w:val="00A47BAB"/>
    <w:rsid w:val="00A5225A"/>
    <w:rsid w:val="00A7075A"/>
    <w:rsid w:val="00A75CBB"/>
    <w:rsid w:val="00A877BE"/>
    <w:rsid w:val="00AD13CB"/>
    <w:rsid w:val="00AD3FD8"/>
    <w:rsid w:val="00AE0F36"/>
    <w:rsid w:val="00AE6F06"/>
    <w:rsid w:val="00B157DD"/>
    <w:rsid w:val="00B370A8"/>
    <w:rsid w:val="00B4769F"/>
    <w:rsid w:val="00B77271"/>
    <w:rsid w:val="00BB5191"/>
    <w:rsid w:val="00BC7376"/>
    <w:rsid w:val="00BD669A"/>
    <w:rsid w:val="00C11250"/>
    <w:rsid w:val="00C13F2B"/>
    <w:rsid w:val="00C43D65"/>
    <w:rsid w:val="00C65745"/>
    <w:rsid w:val="00C738F9"/>
    <w:rsid w:val="00C84833"/>
    <w:rsid w:val="00C9044F"/>
    <w:rsid w:val="00C95D26"/>
    <w:rsid w:val="00CB0C09"/>
    <w:rsid w:val="00CC24AB"/>
    <w:rsid w:val="00D2420D"/>
    <w:rsid w:val="00D30382"/>
    <w:rsid w:val="00D413F9"/>
    <w:rsid w:val="00D44E50"/>
    <w:rsid w:val="00D54861"/>
    <w:rsid w:val="00D90060"/>
    <w:rsid w:val="00D92B95"/>
    <w:rsid w:val="00DD7D75"/>
    <w:rsid w:val="00DF1836"/>
    <w:rsid w:val="00E03F71"/>
    <w:rsid w:val="00E154B5"/>
    <w:rsid w:val="00E232F0"/>
    <w:rsid w:val="00E34B8C"/>
    <w:rsid w:val="00E36DF9"/>
    <w:rsid w:val="00E3747E"/>
    <w:rsid w:val="00E46637"/>
    <w:rsid w:val="00E52791"/>
    <w:rsid w:val="00E83195"/>
    <w:rsid w:val="00EA57E3"/>
    <w:rsid w:val="00ED5412"/>
    <w:rsid w:val="00EE7586"/>
    <w:rsid w:val="00EF0E4F"/>
    <w:rsid w:val="00F00A4F"/>
    <w:rsid w:val="00F10231"/>
    <w:rsid w:val="00F33CD8"/>
    <w:rsid w:val="00F35B10"/>
    <w:rsid w:val="00FB249B"/>
    <w:rsid w:val="00FC7D5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E199C9"/>
  <w15:chartTrackingRefBased/>
  <w15:docId w15:val="{4BD27FC5-9ACB-404C-A859-E2960CAA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Header1">
    <w:name w:val="Header1"/>
    <w:basedOn w:val="Normal"/>
    <w:rsid w:val="0057680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5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http://footmark.infoedge.com/apply/cvtracking?dtyp=docx_n&amp;userId=09dade384d2d30276eed9e2a5fa4feecc93d1a4ca3e81a69fcc93b141dd0abb8&amp;jobId=240619003438&amp;uid=1215869672406190034381561533170&amp;docType=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p.kloudlearn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linkedin.com/in/praseela-radhakrishnan/" TargetMode="External"/><Relationship Id="rId4" Type="http://schemas.openxmlformats.org/officeDocument/2006/relationships/styles" Target="styles.xml"/><Relationship Id="rId9" Type="http://schemas.openxmlformats.org/officeDocument/2006/relationships/hyperlink" Target="mailto:praseela.r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eel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4E888ED0CA4D739CA0E8EA0484B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FFEF2-4F63-4DFC-88E8-9BD6DB99E794}"/>
      </w:docPartPr>
      <w:docPartBody>
        <w:p w:rsidR="002F4F2B" w:rsidRDefault="006E06E9" w:rsidP="006E4F82">
          <w:pPr>
            <w:pStyle w:val="784E888ED0CA4D739CA0E8EA0484B27B"/>
          </w:pPr>
          <w:r>
            <w:t>First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F82"/>
    <w:rsid w:val="00035805"/>
    <w:rsid w:val="000C282C"/>
    <w:rsid w:val="000D71D3"/>
    <w:rsid w:val="001C353C"/>
    <w:rsid w:val="002F4F2B"/>
    <w:rsid w:val="002F650E"/>
    <w:rsid w:val="00452C69"/>
    <w:rsid w:val="006E06E9"/>
    <w:rsid w:val="006E4F82"/>
    <w:rsid w:val="00976D5C"/>
    <w:rsid w:val="00B2320C"/>
    <w:rsid w:val="00D1140F"/>
    <w:rsid w:val="00F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9C6554524472A9B88D69401F4DE43">
    <w:name w:val="D3D9C6554524472A9B88D69401F4DE43"/>
  </w:style>
  <w:style w:type="paragraph" w:customStyle="1" w:styleId="DBE275D877BC448FABE2616008108E20">
    <w:name w:val="DBE275D877BC448FABE2616008108E20"/>
  </w:style>
  <w:style w:type="paragraph" w:customStyle="1" w:styleId="675827D434D04DE9865E2935257DD85A">
    <w:name w:val="675827D434D04DE9865E2935257DD85A"/>
  </w:style>
  <w:style w:type="paragraph" w:customStyle="1" w:styleId="503A868CF6A34A8E893DF5A2C117B27D">
    <w:name w:val="503A868CF6A34A8E893DF5A2C117B27D"/>
  </w:style>
  <w:style w:type="paragraph" w:customStyle="1" w:styleId="4DCE2A6019EE49E6970CB2CC359E8FA2">
    <w:name w:val="4DCE2A6019EE49E6970CB2CC359E8FA2"/>
  </w:style>
  <w:style w:type="paragraph" w:customStyle="1" w:styleId="050388472D4E4C4B90BA07B41F2170DD">
    <w:name w:val="050388472D4E4C4B90BA07B41F2170DD"/>
  </w:style>
  <w:style w:type="paragraph" w:customStyle="1" w:styleId="7DB10F08DFDF49F7BA22D2BD1BA31BC7">
    <w:name w:val="7DB10F08DFDF49F7BA22D2BD1BA31BC7"/>
  </w:style>
  <w:style w:type="paragraph" w:customStyle="1" w:styleId="B3635F74FB3A4FD98EB984488623C83A">
    <w:name w:val="B3635F74FB3A4FD98EB984488623C83A"/>
  </w:style>
  <w:style w:type="paragraph" w:customStyle="1" w:styleId="30FDF596168B47C7A5BB8BF5282C7440">
    <w:name w:val="30FDF596168B47C7A5BB8BF5282C7440"/>
  </w:style>
  <w:style w:type="paragraph" w:customStyle="1" w:styleId="1D7191EE0C4C4D15B0837FF669E3F1CA">
    <w:name w:val="1D7191EE0C4C4D15B0837FF669E3F1CA"/>
  </w:style>
  <w:style w:type="paragraph" w:customStyle="1" w:styleId="B54E676DDE744CA2958A8F8885CE1753">
    <w:name w:val="B54E676DDE744CA2958A8F8885CE1753"/>
  </w:style>
  <w:style w:type="paragraph" w:customStyle="1" w:styleId="F5A17256DC404164AF63F91C72634181">
    <w:name w:val="F5A17256DC404164AF63F91C72634181"/>
  </w:style>
  <w:style w:type="paragraph" w:customStyle="1" w:styleId="2D44CD541AFE4056BDF1BE1138522C90">
    <w:name w:val="2D44CD541AFE4056BDF1BE1138522C90"/>
  </w:style>
  <w:style w:type="paragraph" w:customStyle="1" w:styleId="4D3394596E83401A99E645DF4E42EB70">
    <w:name w:val="4D3394596E83401A99E645DF4E42EB70"/>
  </w:style>
  <w:style w:type="paragraph" w:customStyle="1" w:styleId="B64B6D982B70488AA4666012F18C2680">
    <w:name w:val="B64B6D982B70488AA4666012F18C2680"/>
  </w:style>
  <w:style w:type="paragraph" w:customStyle="1" w:styleId="F6999D719C5C4C6F910179D59EED686C">
    <w:name w:val="F6999D719C5C4C6F910179D59EED686C"/>
  </w:style>
  <w:style w:type="paragraph" w:customStyle="1" w:styleId="176C1185A3F144AAB984F48258915C8F">
    <w:name w:val="176C1185A3F144AAB984F48258915C8F"/>
  </w:style>
  <w:style w:type="paragraph" w:customStyle="1" w:styleId="C534AD5AD26241D487546C8AA493F106">
    <w:name w:val="C534AD5AD26241D487546C8AA493F10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42133DB958E4BC9B3419E0A16746682">
    <w:name w:val="E42133DB958E4BC9B3419E0A16746682"/>
  </w:style>
  <w:style w:type="paragraph" w:customStyle="1" w:styleId="331B23716F7C42A88EF29E12BD67E16A">
    <w:name w:val="331B23716F7C42A88EF29E12BD67E16A"/>
  </w:style>
  <w:style w:type="paragraph" w:customStyle="1" w:styleId="8E75A11012FA4549BA328BE205D1491C">
    <w:name w:val="8E75A11012FA4549BA328BE205D1491C"/>
  </w:style>
  <w:style w:type="paragraph" w:customStyle="1" w:styleId="32D5806F447D459A9EAAEBE5E752158D">
    <w:name w:val="32D5806F447D459A9EAAEBE5E752158D"/>
  </w:style>
  <w:style w:type="paragraph" w:customStyle="1" w:styleId="AE61D39B577C49859794C279F3A4DEDF">
    <w:name w:val="AE61D39B577C49859794C279F3A4DEDF"/>
  </w:style>
  <w:style w:type="paragraph" w:customStyle="1" w:styleId="60121E4B496C40C48444554EE7E1D7F5">
    <w:name w:val="60121E4B496C40C48444554EE7E1D7F5"/>
  </w:style>
  <w:style w:type="paragraph" w:customStyle="1" w:styleId="1FDC7439AE964F98BA2E0C213AC0B98C">
    <w:name w:val="1FDC7439AE964F98BA2E0C213AC0B98C"/>
  </w:style>
  <w:style w:type="paragraph" w:customStyle="1" w:styleId="3E204AA1821545118157D07695271079">
    <w:name w:val="3E204AA1821545118157D07695271079"/>
  </w:style>
  <w:style w:type="paragraph" w:customStyle="1" w:styleId="A3F97DADFCE44609855257EEAB97A153">
    <w:name w:val="A3F97DADFCE44609855257EEAB97A153"/>
  </w:style>
  <w:style w:type="paragraph" w:customStyle="1" w:styleId="2C91532B9F674746908170DB6D4EF48B">
    <w:name w:val="2C91532B9F674746908170DB6D4EF48B"/>
  </w:style>
  <w:style w:type="paragraph" w:customStyle="1" w:styleId="52839F44FB484998B8E0EA02082F5CA5">
    <w:name w:val="52839F44FB484998B8E0EA02082F5CA5"/>
  </w:style>
  <w:style w:type="paragraph" w:customStyle="1" w:styleId="89CAE2899D2841C9B7F09A170025CD90">
    <w:name w:val="89CAE2899D2841C9B7F09A170025CD90"/>
  </w:style>
  <w:style w:type="paragraph" w:customStyle="1" w:styleId="79FFDBA37B1E4BA6B10B73DC838395F7">
    <w:name w:val="79FFDBA37B1E4BA6B10B73DC838395F7"/>
  </w:style>
  <w:style w:type="paragraph" w:customStyle="1" w:styleId="C8285CD0D01A4230A3C7C03553426179">
    <w:name w:val="C8285CD0D01A4230A3C7C03553426179"/>
  </w:style>
  <w:style w:type="paragraph" w:customStyle="1" w:styleId="9106476C8C84449793B7AC86B7ABD157">
    <w:name w:val="9106476C8C84449793B7AC86B7ABD157"/>
  </w:style>
  <w:style w:type="paragraph" w:customStyle="1" w:styleId="C4259EE9674F44748CD9E665C71A1E05">
    <w:name w:val="C4259EE9674F44748CD9E665C71A1E05"/>
  </w:style>
  <w:style w:type="paragraph" w:customStyle="1" w:styleId="EC2F64950CEE4096A877A42693862D11">
    <w:name w:val="EC2F64950CEE4096A877A42693862D11"/>
  </w:style>
  <w:style w:type="paragraph" w:customStyle="1" w:styleId="884AC292B4924FA6B05E28ECF81751C6">
    <w:name w:val="884AC292B4924FA6B05E28ECF81751C6"/>
  </w:style>
  <w:style w:type="paragraph" w:customStyle="1" w:styleId="2BBAD36FFFB845D58360323077C37751">
    <w:name w:val="2BBAD36FFFB845D58360323077C37751"/>
  </w:style>
  <w:style w:type="paragraph" w:customStyle="1" w:styleId="395F422BBE174B23907D0924BFC1AB40">
    <w:name w:val="395F422BBE174B23907D0924BFC1AB40"/>
  </w:style>
  <w:style w:type="paragraph" w:customStyle="1" w:styleId="4896FF5B84734D8394647353D6137890">
    <w:name w:val="4896FF5B84734D8394647353D6137890"/>
    <w:rsid w:val="006E4F82"/>
  </w:style>
  <w:style w:type="paragraph" w:customStyle="1" w:styleId="52609327B0544B58A8F530EF60710F7D">
    <w:name w:val="52609327B0544B58A8F530EF60710F7D"/>
    <w:rsid w:val="006E4F82"/>
  </w:style>
  <w:style w:type="paragraph" w:customStyle="1" w:styleId="D39DB6EE6EB947558C77A4FC71ED13F8">
    <w:name w:val="D39DB6EE6EB947558C77A4FC71ED13F8"/>
    <w:rsid w:val="006E4F82"/>
  </w:style>
  <w:style w:type="paragraph" w:customStyle="1" w:styleId="9C3D6708F03C4BD195C6431199EDAD57">
    <w:name w:val="9C3D6708F03C4BD195C6431199EDAD57"/>
    <w:rsid w:val="006E4F82"/>
  </w:style>
  <w:style w:type="paragraph" w:customStyle="1" w:styleId="5CF55244B6794804B1F50E96A9489188">
    <w:name w:val="5CF55244B6794804B1F50E96A9489188"/>
    <w:rsid w:val="006E4F82"/>
  </w:style>
  <w:style w:type="paragraph" w:customStyle="1" w:styleId="52495A0840D849B881B35BB8E5AB18E2">
    <w:name w:val="52495A0840D849B881B35BB8E5AB18E2"/>
    <w:rsid w:val="006E4F82"/>
  </w:style>
  <w:style w:type="paragraph" w:customStyle="1" w:styleId="18EC6FED0E1C4F979858283E446AA520">
    <w:name w:val="18EC6FED0E1C4F979858283E446AA520"/>
    <w:rsid w:val="006E4F82"/>
  </w:style>
  <w:style w:type="paragraph" w:customStyle="1" w:styleId="E0AE5191BF3F443C91BBF48C1E826CAE">
    <w:name w:val="E0AE5191BF3F443C91BBF48C1E826CAE"/>
    <w:rsid w:val="006E4F82"/>
  </w:style>
  <w:style w:type="paragraph" w:customStyle="1" w:styleId="784E888ED0CA4D739CA0E8EA0484B27B">
    <w:name w:val="784E888ED0CA4D739CA0E8EA0484B27B"/>
    <w:rsid w:val="006E4F82"/>
  </w:style>
  <w:style w:type="paragraph" w:customStyle="1" w:styleId="C1FF7B4F83144E24B64BF6E0015369A4">
    <w:name w:val="C1FF7B4F83144E24B64BF6E0015369A4"/>
    <w:rsid w:val="006E4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PRASEELA</Abstract>
  <CompanyAddress/>
  <CompanyPhone>+919500673978</CompanyPhone>
  <CompanyFax/>
  <CompanyEmail> praseela.r@gmail.com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209E1E-BD0D-4719-8C80-D24C59506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44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praseela</dc:creator>
  <cp:lastModifiedBy>Praseela Radhakrishnan</cp:lastModifiedBy>
  <cp:revision>36</cp:revision>
  <cp:lastPrinted>2019-06-24T09:37:00Z</cp:lastPrinted>
  <dcterms:created xsi:type="dcterms:W3CDTF">2019-06-26T11:24:00Z</dcterms:created>
  <dcterms:modified xsi:type="dcterms:W3CDTF">2021-05-18T08:51:00Z</dcterms:modified>
  <cp:category/>
</cp:coreProperties>
</file>